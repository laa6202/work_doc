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52" w:rsidRPr="00265052" w:rsidRDefault="00C5112A" w:rsidP="009F76A3">
      <w:pPr>
        <w:pStyle w:val="1"/>
        <w:spacing w:after="156"/>
      </w:pPr>
      <w:r>
        <w:rPr>
          <w:rFonts w:hint="eastAsia"/>
        </w:rPr>
        <w:t>甄将军</w:t>
      </w:r>
      <w:r w:rsidR="00265052" w:rsidRPr="00265052">
        <w:rPr>
          <w:rFonts w:hint="eastAsia"/>
        </w:rPr>
        <w:t>妻子——英慧乔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>
        <w:rPr>
          <w:rFonts w:hint="eastAsia"/>
          <w:kern w:val="44"/>
        </w:rPr>
        <w:t>时代背景</w:t>
      </w:r>
      <w:r w:rsidR="00EF601E">
        <w:rPr>
          <w:rFonts w:hint="eastAsia"/>
          <w:kern w:val="44"/>
        </w:rPr>
        <w:t>：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各路人马似乎都对自己的未来充满信心，同时变革正在发生。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死者介绍：</w:t>
      </w:r>
    </w:p>
    <w:p w:rsidR="000F0B43" w:rsidRPr="00CC7FDD" w:rsidRDefault="00C5112A" w:rsidP="000F0B43">
      <w:pPr>
        <w:spacing w:after="156"/>
        <w:ind w:firstLine="420"/>
        <w:rPr>
          <w:rFonts w:asciiTheme="minorEastAsia" w:hAnsiTheme="minorEastAsia"/>
          <w:kern w:val="44"/>
        </w:rPr>
      </w:pP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r w:rsidR="00D97BC1">
        <w:rPr>
          <w:rFonts w:asciiTheme="minorEastAsia" w:hAnsiTheme="minorEastAsia" w:hint="eastAsia"/>
          <w:kern w:val="44"/>
        </w:rPr>
        <w:t>甄</w:t>
      </w:r>
      <w:r w:rsidR="00265052" w:rsidRPr="00CC7FDD">
        <w:rPr>
          <w:rFonts w:asciiTheme="minorEastAsia" w:hAnsiTheme="minorEastAsia" w:hint="eastAsia"/>
          <w:kern w:val="44"/>
        </w:rPr>
        <w:t>侥幸隐匿逃脱。经此，离开了国民革命军队伍。抗日战争爆发后，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抛弃家人，南下投敌。</w:t>
      </w:r>
      <w:r w:rsidR="000F0B43">
        <w:rPr>
          <w:rFonts w:asciiTheme="minorEastAsia" w:hAnsiTheme="minorEastAsia" w:hint="eastAsia"/>
          <w:kern w:val="44"/>
        </w:rPr>
        <w:t>甄将军为人多疑，</w:t>
      </w:r>
      <w:r w:rsidR="000F0B43" w:rsidRPr="00CC7FDD">
        <w:rPr>
          <w:rFonts w:asciiTheme="minorEastAsia" w:hAnsiTheme="minorEastAsia" w:hint="eastAsia"/>
          <w:kern w:val="44"/>
        </w:rPr>
        <w:t>府邸戒备森严，除了</w:t>
      </w:r>
      <w:r w:rsidR="000F0B43">
        <w:rPr>
          <w:rFonts w:asciiTheme="minorEastAsia" w:hAnsiTheme="minorEastAsia" w:hint="eastAsia"/>
          <w:kern w:val="44"/>
        </w:rPr>
        <w:t>王副官</w:t>
      </w:r>
      <w:r w:rsidR="000F0B43" w:rsidRPr="00CC7FDD">
        <w:rPr>
          <w:rFonts w:asciiTheme="minorEastAsia" w:hAnsiTheme="minorEastAsia" w:hint="eastAsia"/>
          <w:kern w:val="44"/>
        </w:rPr>
        <w:t>外，任何人都不能带武器进出府邸。</w:t>
      </w:r>
    </w:p>
    <w:p w:rsidR="00265052" w:rsidRPr="000F0B43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人物背景</w:t>
      </w:r>
      <w:r w:rsidR="00B81C93">
        <w:rPr>
          <w:rFonts w:hint="eastAsia"/>
          <w:kern w:val="44"/>
        </w:rPr>
        <w:t>: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color w:val="FF0000"/>
          <w:kern w:val="44"/>
        </w:rPr>
      </w:pPr>
      <w:r w:rsidRPr="00CC7FDD">
        <w:rPr>
          <w:rFonts w:asciiTheme="minorEastAsia" w:hAnsiTheme="minorEastAsia" w:hint="eastAsia"/>
          <w:kern w:val="44"/>
        </w:rPr>
        <w:t>你是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之妻英慧乔，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的第三任妻子，与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年龄相差20岁。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在北伐失利时隐匿逃亡，致使原配惨死；后抛弃第二任妻子，秘密南下投敌；</w:t>
      </w:r>
      <w:proofErr w:type="gramStart"/>
      <w:r w:rsidRPr="00CC7FDD">
        <w:rPr>
          <w:rFonts w:asciiTheme="minorEastAsia" w:hAnsiTheme="minorEastAsia" w:hint="eastAsia"/>
          <w:kern w:val="44"/>
        </w:rPr>
        <w:t>到达八</w:t>
      </w:r>
      <w:proofErr w:type="gramEnd"/>
      <w:r w:rsidRPr="00CC7FDD">
        <w:rPr>
          <w:rFonts w:asciiTheme="minorEastAsia" w:hAnsiTheme="minorEastAsia" w:hint="eastAsia"/>
          <w:kern w:val="44"/>
        </w:rPr>
        <w:t>山市后，强霸了身为当地富家女子的你为妻。</w:t>
      </w:r>
      <w:r w:rsidRPr="00C5112A">
        <w:rPr>
          <w:rFonts w:asciiTheme="minorEastAsia" w:hAnsiTheme="minorEastAsia" w:hint="eastAsia"/>
          <w:kern w:val="44"/>
        </w:rPr>
        <w:t>成婚后，你发现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5112A">
        <w:rPr>
          <w:rFonts w:asciiTheme="minorEastAsia" w:hAnsiTheme="minorEastAsia" w:hint="eastAsia"/>
          <w:kern w:val="44"/>
        </w:rPr>
        <w:t>为人不正，必不能终老。后结识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5112A">
        <w:rPr>
          <w:rFonts w:asciiTheme="minorEastAsia" w:hAnsiTheme="minorEastAsia" w:hint="eastAsia"/>
          <w:kern w:val="44"/>
        </w:rPr>
        <w:t>副官</w:t>
      </w:r>
      <w:r w:rsidR="00C5112A">
        <w:rPr>
          <w:rFonts w:asciiTheme="minorEastAsia" w:hAnsiTheme="minorEastAsia" w:hint="eastAsia"/>
          <w:kern w:val="44"/>
        </w:rPr>
        <w:t>——王副官</w:t>
      </w:r>
      <w:r w:rsidRPr="00C5112A">
        <w:rPr>
          <w:rFonts w:asciiTheme="minorEastAsia" w:hAnsiTheme="minorEastAsia" w:hint="eastAsia"/>
          <w:kern w:val="44"/>
        </w:rPr>
        <w:t>，心生爱慕，开始关注时局和政治，进步思想日进。</w:t>
      </w:r>
    </w:p>
    <w:p w:rsidR="000604B0" w:rsidRPr="00CC7FDD" w:rsidRDefault="000604B0" w:rsidP="003F39B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你对</w:t>
      </w:r>
      <w:r w:rsidR="00640E79">
        <w:rPr>
          <w:rFonts w:asciiTheme="minorEastAsia" w:hAnsiTheme="minorEastAsia" w:hint="eastAsia"/>
          <w:kern w:val="44"/>
        </w:rPr>
        <w:t>甄</w:t>
      </w:r>
      <w:r w:rsidRPr="00CC7FDD">
        <w:rPr>
          <w:rFonts w:asciiTheme="minorEastAsia" w:hAnsiTheme="minorEastAsia" w:hint="eastAsia"/>
          <w:kern w:val="44"/>
        </w:rPr>
        <w:t>府的布局和房间都非常熟悉，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的床头有他防身的手枪，</w:t>
      </w:r>
      <w:r w:rsidR="00C5112A">
        <w:rPr>
          <w:rFonts w:asciiTheme="minorEastAsia" w:hAnsiTheme="minorEastAsia" w:hint="eastAsia"/>
          <w:kern w:val="44"/>
        </w:rPr>
        <w:t>甄将军</w:t>
      </w:r>
      <w:r w:rsidR="00117D2E" w:rsidRPr="00CC7FDD">
        <w:rPr>
          <w:rFonts w:asciiTheme="minorEastAsia" w:hAnsiTheme="minorEastAsia" w:hint="eastAsia"/>
          <w:kern w:val="44"/>
        </w:rPr>
        <w:t>的陈列室内有日本人赠送的将军刀。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当天时间线：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16:00前   你在厨房监督晚宴准备工作</w:t>
      </w:r>
      <w:r w:rsidR="00C70C88"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lastRenderedPageBreak/>
        <w:t xml:space="preserve">16:10 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把你叫到他的书房，刚到书房他就劈头盖脸地质问你和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之间是不是有什么奸情，为什么下人们都在背后切切私语说你们不清不楚！你心里一惊，意识到你和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的私情被暴露，但表面却强装镇定，很委屈地掩面而</w:t>
      </w:r>
      <w:proofErr w:type="gramStart"/>
      <w:r w:rsidRPr="00CC7FDD">
        <w:rPr>
          <w:rFonts w:asciiTheme="minorEastAsia" w:hAnsiTheme="minorEastAsia" w:hint="eastAsia"/>
          <w:kern w:val="44"/>
        </w:rPr>
        <w:t>泣</w:t>
      </w:r>
      <w:proofErr w:type="gramEnd"/>
      <w:r w:rsidRPr="00CC7FDD">
        <w:rPr>
          <w:rFonts w:asciiTheme="minorEastAsia" w:hAnsiTheme="minorEastAsia" w:hint="eastAsia"/>
          <w:kern w:val="44"/>
        </w:rPr>
        <w:t>，边哭边嚷“我和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有关系？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你摸摸自己的良心，这么说对得起我吗？我十六岁就跟了你，每天照顾你的起居饮食，工作文稿到深夜的时候，有哪一天我先睡了？不都是陪你到深夜吗！？...”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狠狠地说道：哼！最好没有！我警告你不要跟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走的太近，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很快就该被收拾了！之后你哭着离开书房。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16:30-16:50 你从书房出来并没有直接回自己房间，而是看四下无人，径直来到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房间，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见你眼睛红肿一把把你搂在怀里问你发生了什么，你便把和</w:t>
      </w:r>
      <w:r w:rsidR="00C5112A">
        <w:rPr>
          <w:rFonts w:asciiTheme="minorEastAsia" w:hAnsiTheme="minorEastAsia" w:hint="eastAsia"/>
          <w:kern w:val="44"/>
        </w:rPr>
        <w:t>甄将军</w:t>
      </w:r>
      <w:r w:rsidR="00362BE2">
        <w:rPr>
          <w:rFonts w:asciiTheme="minorEastAsia" w:hAnsiTheme="minorEastAsia" w:hint="eastAsia"/>
          <w:kern w:val="44"/>
        </w:rPr>
        <w:t>的争吵告诉了王。王副官听了你的话大为震惊，不过还是好言安慰了你。</w:t>
      </w:r>
      <w:r w:rsidR="00362BE2" w:rsidRPr="00CC7FDD">
        <w:rPr>
          <w:rFonts w:asciiTheme="minorEastAsia" w:hAnsiTheme="minorEastAsia"/>
          <w:kern w:val="44"/>
        </w:rPr>
        <w:t xml:space="preserve"> 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16:50，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突然来到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房间找王，于是你连忙站起身来，故作镇定地对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说要好好负责将军50寿宴的</w:t>
      </w:r>
      <w:r w:rsidR="001C491E" w:rsidRPr="00CC7FDD">
        <w:rPr>
          <w:rFonts w:asciiTheme="minorEastAsia" w:hAnsiTheme="minorEastAsia" w:hint="eastAsia"/>
          <w:kern w:val="44"/>
        </w:rPr>
        <w:t>保卫</w:t>
      </w:r>
      <w:r w:rsidR="00C5112A">
        <w:rPr>
          <w:rFonts w:asciiTheme="minorEastAsia" w:hAnsiTheme="minorEastAsia" w:hint="eastAsia"/>
          <w:kern w:val="44"/>
        </w:rPr>
        <w:t>工作，就起身先离开了回自己的卧室补妆</w:t>
      </w:r>
      <w:r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17:00你一切准备妥当，特意照了照镜子后离开了卧室，你来到厨房查看晚宴的酒席是否准备妥当，此时，你发现</w:t>
      </w:r>
      <w:r w:rsidR="00362BE2">
        <w:rPr>
          <w:rFonts w:asciiTheme="minorEastAsia" w:hAnsiTheme="minorEastAsia" w:hint="eastAsia"/>
          <w:kern w:val="44"/>
        </w:rPr>
        <w:t>徐富商</w:t>
      </w:r>
      <w:r w:rsidR="007F7C82" w:rsidRPr="00CC7FDD">
        <w:rPr>
          <w:rFonts w:asciiTheme="minorEastAsia" w:hAnsiTheme="minorEastAsia" w:hint="eastAsia"/>
          <w:kern w:val="44"/>
        </w:rPr>
        <w:t>鬼鬼祟祟的</w:t>
      </w:r>
      <w:r w:rsidRPr="00CC7FDD">
        <w:rPr>
          <w:rFonts w:asciiTheme="minorEastAsia" w:hAnsiTheme="minorEastAsia" w:hint="eastAsia"/>
          <w:kern w:val="44"/>
        </w:rPr>
        <w:t>往酒窖走去。</w:t>
      </w:r>
      <w:r w:rsidR="00C5112A">
        <w:rPr>
          <w:rFonts w:asciiTheme="minorEastAsia" w:hAnsiTheme="minorEastAsia" w:hint="eastAsia"/>
          <w:kern w:val="44"/>
        </w:rPr>
        <w:t>于是你悄悄的跟踪了</w:t>
      </w:r>
      <w:r w:rsidR="00362BE2">
        <w:rPr>
          <w:rFonts w:asciiTheme="minorEastAsia" w:hAnsiTheme="minorEastAsia" w:hint="eastAsia"/>
          <w:kern w:val="44"/>
        </w:rPr>
        <w:t>徐富商，发现他从酒窖拿出一瓶好酒后，又掏出了一个小药包。你惊慌下，不小心踢到了旁边的小石头，发出了响声。徐富商大喊：谁？于是，你赶紧逃走了。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17:20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来到厨房给了你一瓶包装上好的酒，</w:t>
      </w:r>
      <w:r w:rsidR="007D1F6B">
        <w:rPr>
          <w:rFonts w:asciiTheme="minorEastAsia" w:hAnsiTheme="minorEastAsia" w:hint="eastAsia"/>
          <w:kern w:val="44"/>
        </w:rPr>
        <w:t>并</w:t>
      </w:r>
      <w:r w:rsidRPr="00CC7FDD">
        <w:rPr>
          <w:rFonts w:asciiTheme="minorEastAsia" w:hAnsiTheme="minorEastAsia" w:hint="eastAsia"/>
          <w:kern w:val="44"/>
        </w:rPr>
        <w:t>声称这是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指定今晚晚宴的用酒，你微笑地接受了还对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表示感谢。</w:t>
      </w:r>
      <w:r w:rsidR="007D1F6B">
        <w:rPr>
          <w:rFonts w:asciiTheme="minorEastAsia" w:hAnsiTheme="minorEastAsia" w:hint="eastAsia"/>
          <w:kern w:val="44"/>
        </w:rPr>
        <w:t>你</w:t>
      </w:r>
      <w:r w:rsidRPr="00CC7FDD">
        <w:rPr>
          <w:rFonts w:asciiTheme="minorEastAsia" w:hAnsiTheme="minorEastAsia" w:hint="eastAsia"/>
          <w:kern w:val="44"/>
        </w:rPr>
        <w:t>对于下午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说的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很快会被收拾的话，</w:t>
      </w:r>
      <w:r w:rsidR="007D1F6B">
        <w:rPr>
          <w:rFonts w:asciiTheme="minorEastAsia" w:hAnsiTheme="minorEastAsia" w:hint="eastAsia"/>
          <w:kern w:val="44"/>
        </w:rPr>
        <w:t>很有警觉之心。</w:t>
      </w:r>
      <w:r w:rsidR="00362BE2">
        <w:rPr>
          <w:rFonts w:asciiTheme="minorEastAsia" w:hAnsiTheme="minorEastAsia" w:hint="eastAsia"/>
          <w:kern w:val="44"/>
        </w:rPr>
        <w:t>徐富商</w:t>
      </w:r>
      <w:r w:rsidR="007D1F6B">
        <w:rPr>
          <w:rFonts w:asciiTheme="minorEastAsia" w:hAnsiTheme="minorEastAsia" w:hint="eastAsia"/>
          <w:kern w:val="44"/>
        </w:rPr>
        <w:t>刚才的所作所为又更加加深了你的疑虑。</w:t>
      </w:r>
      <w:r w:rsidRPr="00CC7FDD">
        <w:rPr>
          <w:rFonts w:asciiTheme="minorEastAsia" w:hAnsiTheme="minorEastAsia" w:hint="eastAsia"/>
          <w:kern w:val="44"/>
        </w:rPr>
        <w:t>为了保险起见，</w:t>
      </w:r>
      <w:r w:rsidR="007D1F6B" w:rsidRPr="00CC7FDD">
        <w:rPr>
          <w:rFonts w:asciiTheme="minorEastAsia" w:hAnsiTheme="minorEastAsia" w:hint="eastAsia"/>
          <w:kern w:val="44"/>
        </w:rPr>
        <w:t>你</w:t>
      </w:r>
      <w:r w:rsidR="007D1F6B">
        <w:rPr>
          <w:rFonts w:asciiTheme="minorEastAsia" w:hAnsiTheme="minorEastAsia" w:hint="eastAsia"/>
          <w:kern w:val="44"/>
        </w:rPr>
        <w:t>偷偷</w:t>
      </w:r>
      <w:r w:rsidRPr="00CC7FDD">
        <w:rPr>
          <w:rFonts w:asciiTheme="minorEastAsia" w:hAnsiTheme="minorEastAsia" w:hint="eastAsia"/>
          <w:kern w:val="44"/>
        </w:rPr>
        <w:t>去酒窖拿了一瓶一样的酒，替换了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给你的酒。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17:50你在宴会厅</w:t>
      </w:r>
      <w:proofErr w:type="gramStart"/>
      <w:r w:rsidRPr="00CC7FDD">
        <w:rPr>
          <w:rFonts w:asciiTheme="minorEastAsia" w:hAnsiTheme="minorEastAsia" w:hint="eastAsia"/>
          <w:kern w:val="44"/>
        </w:rPr>
        <w:t>接见八</w:t>
      </w:r>
      <w:proofErr w:type="gramEnd"/>
      <w:r w:rsidRPr="00CC7FDD">
        <w:rPr>
          <w:rFonts w:asciiTheme="minorEastAsia" w:hAnsiTheme="minorEastAsia" w:hint="eastAsia"/>
          <w:kern w:val="44"/>
        </w:rPr>
        <w:t>山市的名媛</w:t>
      </w:r>
      <w:r w:rsidR="007D1F6B">
        <w:rPr>
          <w:rFonts w:asciiTheme="minorEastAsia" w:hAnsiTheme="minorEastAsia" w:hint="eastAsia"/>
          <w:kern w:val="44"/>
        </w:rPr>
        <w:t>龚香兰</w:t>
      </w:r>
      <w:r w:rsidRPr="00CC7FDD">
        <w:rPr>
          <w:rFonts w:asciiTheme="minorEastAsia" w:hAnsiTheme="minorEastAsia" w:hint="eastAsia"/>
          <w:kern w:val="44"/>
        </w:rPr>
        <w:t>，你对此名媛早有耳闻</w:t>
      </w:r>
      <w:r w:rsidR="007D1F6B">
        <w:rPr>
          <w:rFonts w:asciiTheme="minorEastAsia" w:hAnsiTheme="minorEastAsia" w:hint="eastAsia"/>
          <w:kern w:val="44"/>
        </w:rPr>
        <w:t>，</w:t>
      </w:r>
      <w:r w:rsidR="00CF54E6">
        <w:rPr>
          <w:rFonts w:asciiTheme="minorEastAsia" w:hAnsiTheme="minorEastAsia" w:hint="eastAsia"/>
          <w:kern w:val="44"/>
        </w:rPr>
        <w:t>却对风月场的女子嗤之以鼻。</w:t>
      </w:r>
      <w:r w:rsidR="007D1F6B">
        <w:rPr>
          <w:rFonts w:asciiTheme="minorEastAsia" w:hAnsiTheme="minorEastAsia" w:hint="eastAsia"/>
          <w:kern w:val="44"/>
        </w:rPr>
        <w:t>你</w:t>
      </w:r>
      <w:r w:rsidRPr="00CC7FDD">
        <w:rPr>
          <w:rFonts w:asciiTheme="minorEastAsia" w:hAnsiTheme="minorEastAsia" w:hint="eastAsia"/>
          <w:kern w:val="44"/>
        </w:rPr>
        <w:t>虽</w:t>
      </w:r>
      <w:r w:rsidR="007D1F6B">
        <w:rPr>
          <w:rFonts w:asciiTheme="minorEastAsia" w:hAnsiTheme="minorEastAsia" w:hint="eastAsia"/>
          <w:kern w:val="44"/>
        </w:rPr>
        <w:t>对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早有预设</w:t>
      </w:r>
      <w:r w:rsidR="007D1F6B">
        <w:rPr>
          <w:rFonts w:asciiTheme="minorEastAsia" w:hAnsiTheme="minorEastAsia" w:hint="eastAsia"/>
          <w:kern w:val="44"/>
        </w:rPr>
        <w:t>，</w:t>
      </w:r>
      <w:r w:rsidRPr="00CC7FDD">
        <w:rPr>
          <w:rFonts w:asciiTheme="minorEastAsia" w:hAnsiTheme="minorEastAsia" w:hint="eastAsia"/>
          <w:kern w:val="44"/>
        </w:rPr>
        <w:t>但今日初见，她的美貌</w:t>
      </w:r>
      <w:r w:rsidR="007D1F6B">
        <w:rPr>
          <w:rFonts w:asciiTheme="minorEastAsia" w:hAnsiTheme="minorEastAsia" w:hint="eastAsia"/>
          <w:kern w:val="44"/>
        </w:rPr>
        <w:t>依然</w:t>
      </w:r>
      <w:r w:rsidRPr="00CC7FDD">
        <w:rPr>
          <w:rFonts w:asciiTheme="minorEastAsia" w:hAnsiTheme="minorEastAsia" w:hint="eastAsia"/>
          <w:kern w:val="44"/>
        </w:rPr>
        <w:t>让你暗暗</w:t>
      </w:r>
      <w:proofErr w:type="gramStart"/>
      <w:r w:rsidRPr="00CC7FDD">
        <w:rPr>
          <w:rFonts w:asciiTheme="minorEastAsia" w:hAnsiTheme="minorEastAsia" w:hint="eastAsia"/>
          <w:kern w:val="44"/>
        </w:rPr>
        <w:t>惊艳</w:t>
      </w:r>
      <w:r w:rsidR="007D1F6B">
        <w:rPr>
          <w:rFonts w:asciiTheme="minorEastAsia" w:hAnsiTheme="minorEastAsia" w:hint="eastAsia"/>
          <w:kern w:val="44"/>
        </w:rPr>
        <w:t>并心怀</w:t>
      </w:r>
      <w:proofErr w:type="gramEnd"/>
      <w:r w:rsidR="007D1F6B">
        <w:rPr>
          <w:rFonts w:asciiTheme="minorEastAsia" w:hAnsiTheme="minorEastAsia" w:hint="eastAsia"/>
          <w:kern w:val="44"/>
        </w:rPr>
        <w:t>妒忌</w:t>
      </w:r>
      <w:r w:rsidRPr="00CC7FDD">
        <w:rPr>
          <w:rFonts w:asciiTheme="minorEastAsia" w:hAnsiTheme="minorEastAsia" w:hint="eastAsia"/>
          <w:kern w:val="44"/>
        </w:rPr>
        <w:t>。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告诉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18点晚宴开始由她表演开场曲，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礼貌的和你道别，就去补</w:t>
      </w:r>
      <w:proofErr w:type="gramStart"/>
      <w:r w:rsidRPr="00CC7FDD">
        <w:rPr>
          <w:rFonts w:asciiTheme="minorEastAsia" w:hAnsiTheme="minorEastAsia" w:hint="eastAsia"/>
          <w:kern w:val="44"/>
        </w:rPr>
        <w:t>妆准备</w:t>
      </w:r>
      <w:proofErr w:type="gramEnd"/>
      <w:r w:rsidRPr="00CC7FDD">
        <w:rPr>
          <w:rFonts w:asciiTheme="minorEastAsia" w:hAnsiTheme="minorEastAsia" w:hint="eastAsia"/>
          <w:kern w:val="44"/>
        </w:rPr>
        <w:t>了。不一会将军等人也来到了宴会厅。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18:00宴会开始，</w:t>
      </w:r>
      <w:r w:rsidR="00571B7C">
        <w:rPr>
          <w:rFonts w:ascii="宋体" w:hAnsi="宋体" w:hint="eastAsia"/>
        </w:rPr>
        <w:t>号称巴山白玫瑰</w:t>
      </w:r>
      <w:r w:rsidR="00CF54E6">
        <w:rPr>
          <w:rFonts w:ascii="宋体" w:hAnsi="宋体" w:hint="eastAsia"/>
        </w:rPr>
        <w:t>——</w:t>
      </w:r>
      <w:r w:rsidR="00571B7C">
        <w:rPr>
          <w:rFonts w:ascii="宋体" w:hAnsi="宋体" w:hint="eastAsia"/>
        </w:rPr>
        <w:t>民国夜莺的</w:t>
      </w:r>
      <w:proofErr w:type="gramStart"/>
      <w:r w:rsidR="00571B7C">
        <w:rPr>
          <w:rFonts w:ascii="宋体" w:hAnsi="宋体" w:hint="eastAsia"/>
        </w:rPr>
        <w:t>龚</w:t>
      </w:r>
      <w:proofErr w:type="gramEnd"/>
      <w:r w:rsidR="00571B7C">
        <w:rPr>
          <w:rFonts w:ascii="宋体" w:hAnsi="宋体" w:hint="eastAsia"/>
        </w:rPr>
        <w:t>名媛</w:t>
      </w:r>
      <w:r w:rsidR="00571B7C" w:rsidRPr="00860367">
        <w:rPr>
          <w:rFonts w:ascii="宋体" w:hAnsi="宋体" w:hint="eastAsia"/>
        </w:rPr>
        <w:t>开始了演唱，几首歌过后，气氛开始热闹。</w:t>
      </w:r>
      <w:r w:rsidRPr="00CC7FDD">
        <w:rPr>
          <w:rFonts w:asciiTheme="minorEastAsia" w:hAnsiTheme="minorEastAsia" w:hint="eastAsia"/>
          <w:kern w:val="44"/>
        </w:rPr>
        <w:t>你和大家一起听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演唱，确实如夜莺一样动听。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18:20你离席去后厨吩咐起菜。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18:30在你的细心筹备下，酒菜非常丰盛，大家一起入席</w:t>
      </w:r>
      <w:r w:rsidR="000F6CEB" w:rsidRPr="00CC7FDD">
        <w:rPr>
          <w:rFonts w:asciiTheme="minorEastAsia" w:hAnsiTheme="minorEastAsia" w:hint="eastAsia"/>
          <w:kern w:val="44"/>
        </w:rPr>
        <w:t>。</w:t>
      </w:r>
      <w:r w:rsidR="00E00AA6" w:rsidRPr="00CC7FDD">
        <w:rPr>
          <w:rFonts w:asciiTheme="minorEastAsia" w:hAnsiTheme="minorEastAsia" w:hint="eastAsia"/>
          <w:kern w:val="44"/>
        </w:rPr>
        <w:t>你还没拿出酒来，只见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="00E00AA6" w:rsidRPr="00CC7FDD">
        <w:rPr>
          <w:rFonts w:asciiTheme="minorEastAsia" w:hAnsiTheme="minorEastAsia" w:hint="eastAsia"/>
          <w:kern w:val="44"/>
        </w:rPr>
        <w:t>在一旁拿出自己的酒，走到王副官身边时，王副官好像对其说了什么，然后她又收回了自己的酒。</w:t>
      </w:r>
      <w:r w:rsidR="009E765A" w:rsidRPr="00CC7FDD">
        <w:rPr>
          <w:rFonts w:asciiTheme="minorEastAsia" w:hAnsiTheme="minorEastAsia" w:hint="eastAsia"/>
          <w:kern w:val="44"/>
        </w:rPr>
        <w:t>你给大家上酒，众人都给将军敬酒。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18:35</w:t>
      </w:r>
      <w:r w:rsidR="001B7B32" w:rsidRPr="00CC7FDD">
        <w:rPr>
          <w:rFonts w:asciiTheme="minorEastAsia" w:hAnsiTheme="minorEastAsia" w:hint="eastAsia"/>
          <w:kern w:val="44"/>
        </w:rPr>
        <w:t>众人结束敬酒，开始</w:t>
      </w:r>
      <w:r w:rsidR="00F91A0F" w:rsidRPr="00CC7FDD">
        <w:rPr>
          <w:rFonts w:asciiTheme="minorEastAsia" w:hAnsiTheme="minorEastAsia" w:hint="eastAsia"/>
          <w:kern w:val="44"/>
        </w:rPr>
        <w:t>吃饭，气氛融洽。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19:00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声称身体不适，先回房休息，命你继续招待客人，你在酒桌上热情招待诸位，</w:t>
      </w:r>
      <w:r w:rsidR="007D1F6B">
        <w:rPr>
          <w:rFonts w:asciiTheme="minorEastAsia" w:hAnsiTheme="minorEastAsia" w:hint="eastAsia"/>
          <w:kern w:val="44"/>
        </w:rPr>
        <w:t>只有徐富商有点心不在焉，好像在思索着什么。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19:30舞会一开始，</w:t>
      </w:r>
      <w:r w:rsidR="00C5112A">
        <w:rPr>
          <w:rFonts w:asciiTheme="minorEastAsia" w:hAnsiTheme="minorEastAsia" w:hint="eastAsia"/>
          <w:kern w:val="44"/>
        </w:rPr>
        <w:t>王副官</w:t>
      </w:r>
      <w:r w:rsidR="007D1F6B">
        <w:rPr>
          <w:rFonts w:asciiTheme="minorEastAsia" w:hAnsiTheme="minorEastAsia" w:hint="eastAsia"/>
          <w:kern w:val="44"/>
        </w:rPr>
        <w:t>邀请你共舞，你</w:t>
      </w:r>
      <w:r w:rsidRPr="00CC7FDD">
        <w:rPr>
          <w:rFonts w:asciiTheme="minorEastAsia" w:hAnsiTheme="minorEastAsia" w:hint="eastAsia"/>
          <w:kern w:val="44"/>
        </w:rPr>
        <w:t>在舞池</w:t>
      </w:r>
      <w:r w:rsidR="007D1F6B">
        <w:rPr>
          <w:rFonts w:asciiTheme="minorEastAsia" w:hAnsiTheme="minorEastAsia" w:hint="eastAsia"/>
          <w:kern w:val="44"/>
        </w:rPr>
        <w:t>中精彩的舞步迎来彭参事的阵</w:t>
      </w:r>
      <w:r w:rsidR="007D1F6B">
        <w:rPr>
          <w:rFonts w:asciiTheme="minorEastAsia" w:hAnsiTheme="minorEastAsia" w:hint="eastAsia"/>
          <w:kern w:val="44"/>
        </w:rPr>
        <w:lastRenderedPageBreak/>
        <w:t>阵夸奖。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19:50和</w:t>
      </w:r>
      <w:r w:rsidR="00746D34">
        <w:rPr>
          <w:rFonts w:asciiTheme="minorEastAsia" w:hAnsiTheme="minorEastAsia" w:hint="eastAsia"/>
          <w:kern w:val="44"/>
        </w:rPr>
        <w:t>彭参事</w:t>
      </w:r>
      <w:r w:rsidRPr="00CC7FDD">
        <w:rPr>
          <w:rFonts w:asciiTheme="minorEastAsia" w:hAnsiTheme="minorEastAsia" w:hint="eastAsia"/>
          <w:kern w:val="44"/>
        </w:rPr>
        <w:t>聊天，</w:t>
      </w:r>
      <w:proofErr w:type="gramStart"/>
      <w:r w:rsidRPr="00CC7FDD">
        <w:rPr>
          <w:rFonts w:asciiTheme="minorEastAsia" w:hAnsiTheme="minorEastAsia" w:hint="eastAsia"/>
          <w:kern w:val="44"/>
        </w:rPr>
        <w:t>彭</w:t>
      </w:r>
      <w:proofErr w:type="gramEnd"/>
      <w:r w:rsidRPr="00CC7FDD">
        <w:rPr>
          <w:rFonts w:asciiTheme="minorEastAsia" w:hAnsiTheme="minorEastAsia" w:hint="eastAsia"/>
          <w:kern w:val="44"/>
        </w:rPr>
        <w:t>对你赞赏有嘉，说你把将军府上上下下打理的井井有条，有些布置和摆件非常典雅，一一和你请教。</w:t>
      </w:r>
      <w:r w:rsidR="006C56D7">
        <w:rPr>
          <w:rFonts w:asciiTheme="minorEastAsia" w:hAnsiTheme="minorEastAsia" w:hint="eastAsia"/>
          <w:kern w:val="44"/>
        </w:rPr>
        <w:t>此时，徐富商也凑了过来，与你和彭参事一起聊天。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20:00 大概聊了10分钟</w:t>
      </w:r>
      <w:r w:rsidR="006C56D7">
        <w:rPr>
          <w:rFonts w:asciiTheme="minorEastAsia" w:hAnsiTheme="minorEastAsia" w:hint="eastAsia"/>
          <w:kern w:val="44"/>
        </w:rPr>
        <w:t>，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="006C56D7">
        <w:rPr>
          <w:rFonts w:asciiTheme="minorEastAsia" w:hAnsiTheme="minorEastAsia" w:hint="eastAsia"/>
          <w:kern w:val="44"/>
        </w:rPr>
        <w:t>和王副官舞毕，</w:t>
      </w:r>
      <w:r w:rsidRPr="00CC7FDD">
        <w:rPr>
          <w:rFonts w:asciiTheme="minorEastAsia" w:hAnsiTheme="minorEastAsia" w:hint="eastAsia"/>
          <w:kern w:val="44"/>
        </w:rPr>
        <w:t>又</w:t>
      </w:r>
      <w:r w:rsidR="00CF54E6">
        <w:rPr>
          <w:rFonts w:asciiTheme="minorEastAsia" w:hAnsiTheme="minorEastAsia" w:hint="eastAsia"/>
          <w:kern w:val="44"/>
        </w:rPr>
        <w:t>开始给大家献唱</w:t>
      </w:r>
      <w:r w:rsidRPr="00CC7FDD">
        <w:rPr>
          <w:rFonts w:asciiTheme="minorEastAsia" w:hAnsiTheme="minorEastAsia" w:hint="eastAsia"/>
          <w:kern w:val="44"/>
        </w:rPr>
        <w:t>。</w:t>
      </w:r>
      <w:r w:rsidR="006C56D7">
        <w:rPr>
          <w:rFonts w:asciiTheme="minorEastAsia" w:hAnsiTheme="minorEastAsia" w:hint="eastAsia"/>
          <w:kern w:val="44"/>
        </w:rPr>
        <w:t>你对她这样的交际花心中更为不爽。唱完</w:t>
      </w:r>
      <w:r w:rsidR="00693902">
        <w:rPr>
          <w:rFonts w:asciiTheme="minorEastAsia" w:hAnsiTheme="minorEastAsia" w:hint="eastAsia"/>
          <w:kern w:val="44"/>
        </w:rPr>
        <w:t>歌</w:t>
      </w:r>
      <w:r w:rsidR="006C56D7">
        <w:rPr>
          <w:rFonts w:asciiTheme="minorEastAsia" w:hAnsiTheme="minorEastAsia" w:hint="eastAsia"/>
          <w:kern w:val="44"/>
        </w:rPr>
        <w:t>曲，</w:t>
      </w:r>
      <w:proofErr w:type="gramStart"/>
      <w:r w:rsidR="00746D34">
        <w:rPr>
          <w:rFonts w:asciiTheme="minorEastAsia" w:hAnsiTheme="minorEastAsia" w:hint="eastAsia"/>
          <w:kern w:val="44"/>
        </w:rPr>
        <w:t>龚</w:t>
      </w:r>
      <w:proofErr w:type="gramEnd"/>
      <w:r w:rsidR="00746D34">
        <w:rPr>
          <w:rFonts w:asciiTheme="minorEastAsia" w:hAnsiTheme="minorEastAsia" w:hint="eastAsia"/>
          <w:kern w:val="44"/>
        </w:rPr>
        <w:t>名媛</w:t>
      </w:r>
      <w:r w:rsidR="006C56D7">
        <w:rPr>
          <w:rFonts w:asciiTheme="minorEastAsia" w:hAnsiTheme="minorEastAsia" w:hint="eastAsia"/>
          <w:kern w:val="44"/>
        </w:rPr>
        <w:t>提出去上厕所离开了宴会厅</w:t>
      </w:r>
      <w:r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20:10</w:t>
      </w:r>
      <w:r w:rsidR="00746D34">
        <w:rPr>
          <w:rFonts w:asciiTheme="minorEastAsia" w:hAnsiTheme="minorEastAsia" w:hint="eastAsia"/>
          <w:kern w:val="44"/>
        </w:rPr>
        <w:t>彭参事</w:t>
      </w:r>
      <w:r w:rsidRPr="00CC7FDD">
        <w:rPr>
          <w:rFonts w:asciiTheme="minorEastAsia" w:hAnsiTheme="minorEastAsia" w:hint="eastAsia"/>
          <w:kern w:val="44"/>
        </w:rPr>
        <w:t>邀请</w:t>
      </w:r>
      <w:r w:rsidR="00746D34">
        <w:rPr>
          <w:rFonts w:asciiTheme="minorEastAsia" w:hAnsiTheme="minorEastAsia" w:hint="eastAsia"/>
          <w:kern w:val="44"/>
        </w:rPr>
        <w:t>与</w:t>
      </w:r>
      <w:r w:rsidRPr="00CC7FDD">
        <w:rPr>
          <w:rFonts w:asciiTheme="minorEastAsia" w:hAnsiTheme="minorEastAsia" w:hint="eastAsia"/>
          <w:kern w:val="44"/>
        </w:rPr>
        <w:t>你共舞。</w:t>
      </w:r>
    </w:p>
    <w:p w:rsidR="00C33885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20:20</w:t>
      </w:r>
      <w:r w:rsidR="00C67A5B">
        <w:rPr>
          <w:rFonts w:asciiTheme="minorEastAsia" w:hAnsiTheme="minorEastAsia" w:hint="eastAsia"/>
          <w:kern w:val="44"/>
        </w:rPr>
        <w:t>舞毕，</w:t>
      </w:r>
      <w:r w:rsidR="00746D34" w:rsidRPr="00CC7FDD">
        <w:rPr>
          <w:rFonts w:asciiTheme="minorEastAsia" w:hAnsiTheme="minorEastAsia" w:hint="eastAsia"/>
          <w:kern w:val="44"/>
        </w:rPr>
        <w:t>彭</w:t>
      </w:r>
      <w:r w:rsidR="00746D34">
        <w:rPr>
          <w:rFonts w:asciiTheme="minorEastAsia" w:hAnsiTheme="minorEastAsia" w:hint="eastAsia"/>
          <w:kern w:val="44"/>
        </w:rPr>
        <w:t>参事</w:t>
      </w:r>
      <w:r w:rsidR="00746D34" w:rsidRPr="00CC7FDD">
        <w:rPr>
          <w:rFonts w:asciiTheme="minorEastAsia" w:hAnsiTheme="minorEastAsia" w:hint="eastAsia"/>
          <w:kern w:val="44"/>
        </w:rPr>
        <w:t>说看到</w:t>
      </w:r>
      <w:proofErr w:type="gramStart"/>
      <w:r w:rsidR="00746D34">
        <w:rPr>
          <w:rFonts w:asciiTheme="minorEastAsia" w:hAnsiTheme="minorEastAsia" w:hint="eastAsia"/>
          <w:kern w:val="44"/>
        </w:rPr>
        <w:t>龚</w:t>
      </w:r>
      <w:proofErr w:type="gramEnd"/>
      <w:r w:rsidR="00746D34">
        <w:rPr>
          <w:rFonts w:asciiTheme="minorEastAsia" w:hAnsiTheme="minorEastAsia" w:hint="eastAsia"/>
          <w:kern w:val="44"/>
        </w:rPr>
        <w:t>名媛</w:t>
      </w:r>
      <w:r w:rsidR="00746D34" w:rsidRPr="00CC7FDD">
        <w:rPr>
          <w:rFonts w:asciiTheme="minorEastAsia" w:hAnsiTheme="minorEastAsia" w:hint="eastAsia"/>
          <w:kern w:val="44"/>
        </w:rPr>
        <w:t>很久没都没回来，</w:t>
      </w:r>
      <w:r w:rsidR="00746D34">
        <w:rPr>
          <w:rFonts w:asciiTheme="minorEastAsia" w:hAnsiTheme="minorEastAsia" w:hint="eastAsia"/>
          <w:kern w:val="44"/>
        </w:rPr>
        <w:t>提出要</w:t>
      </w:r>
      <w:r w:rsidR="00C67A5B">
        <w:rPr>
          <w:rFonts w:asciiTheme="minorEastAsia" w:hAnsiTheme="minorEastAsia" w:hint="eastAsia"/>
          <w:kern w:val="44"/>
        </w:rPr>
        <w:t>和王副官</w:t>
      </w:r>
      <w:r w:rsidR="004171C8">
        <w:rPr>
          <w:rFonts w:asciiTheme="minorEastAsia" w:hAnsiTheme="minorEastAsia" w:hint="eastAsia"/>
          <w:kern w:val="44"/>
        </w:rPr>
        <w:t>一起</w:t>
      </w:r>
      <w:r w:rsidR="00746D34">
        <w:rPr>
          <w:rFonts w:asciiTheme="minorEastAsia" w:hAnsiTheme="minorEastAsia" w:hint="eastAsia"/>
          <w:kern w:val="44"/>
        </w:rPr>
        <w:t>去找一下</w:t>
      </w:r>
      <w:proofErr w:type="gramStart"/>
      <w:r w:rsidR="00746D34">
        <w:rPr>
          <w:rFonts w:asciiTheme="minorEastAsia" w:hAnsiTheme="minorEastAsia" w:hint="eastAsia"/>
          <w:kern w:val="44"/>
        </w:rPr>
        <w:t>龚</w:t>
      </w:r>
      <w:proofErr w:type="gramEnd"/>
      <w:r w:rsidR="00746D34">
        <w:rPr>
          <w:rFonts w:asciiTheme="minorEastAsia" w:hAnsiTheme="minorEastAsia" w:hint="eastAsia"/>
          <w:kern w:val="44"/>
        </w:rPr>
        <w:t>名媛。</w:t>
      </w:r>
      <w:r w:rsidR="00C67A5B">
        <w:rPr>
          <w:rFonts w:asciiTheme="minorEastAsia" w:hAnsiTheme="minorEastAsia" w:hint="eastAsia"/>
          <w:kern w:val="44"/>
        </w:rPr>
        <w:t>于是，你开始和</w:t>
      </w:r>
      <w:proofErr w:type="gramStart"/>
      <w:r w:rsidR="00C67A5B">
        <w:rPr>
          <w:rFonts w:asciiTheme="minorEastAsia" w:hAnsiTheme="minorEastAsia" w:hint="eastAsia"/>
          <w:kern w:val="44"/>
        </w:rPr>
        <w:t>徐富商</w:t>
      </w:r>
      <w:proofErr w:type="gramEnd"/>
      <w:r w:rsidR="00C67A5B">
        <w:rPr>
          <w:rFonts w:asciiTheme="minorEastAsia" w:hAnsiTheme="minorEastAsia" w:hint="eastAsia"/>
          <w:kern w:val="44"/>
        </w:rPr>
        <w:t>聊天休息。</w:t>
      </w:r>
    </w:p>
    <w:p w:rsidR="00C33885" w:rsidRPr="00CC7FDD" w:rsidRDefault="00C33885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</w:t>
      </w:r>
      <w:r w:rsidR="00C67A5B">
        <w:rPr>
          <w:rFonts w:asciiTheme="minorEastAsia" w:hAnsiTheme="minorEastAsia" w:hint="eastAsia"/>
          <w:kern w:val="44"/>
        </w:rPr>
        <w:t>30彭参事独自一人回到了宴会厅，说他跟王副官分头寻找</w:t>
      </w:r>
      <w:proofErr w:type="gramStart"/>
      <w:r w:rsidR="00C67A5B">
        <w:rPr>
          <w:rFonts w:asciiTheme="minorEastAsia" w:hAnsiTheme="minorEastAsia" w:hint="eastAsia"/>
          <w:kern w:val="44"/>
        </w:rPr>
        <w:t>龚</w:t>
      </w:r>
      <w:proofErr w:type="gramEnd"/>
      <w:r w:rsidR="00C67A5B">
        <w:rPr>
          <w:rFonts w:asciiTheme="minorEastAsia" w:hAnsiTheme="minorEastAsia" w:hint="eastAsia"/>
          <w:kern w:val="44"/>
        </w:rPr>
        <w:t>名媛，现在两个人他都找不到了，于是就回来了。听完，你提出由你去寻找王副官和</w:t>
      </w:r>
      <w:proofErr w:type="gramStart"/>
      <w:r w:rsidR="00C67A5B">
        <w:rPr>
          <w:rFonts w:asciiTheme="minorEastAsia" w:hAnsiTheme="minorEastAsia" w:hint="eastAsia"/>
          <w:kern w:val="44"/>
        </w:rPr>
        <w:t>龚</w:t>
      </w:r>
      <w:proofErr w:type="gramEnd"/>
      <w:r w:rsidR="00C67A5B">
        <w:rPr>
          <w:rFonts w:asciiTheme="minorEastAsia" w:hAnsiTheme="minorEastAsia" w:hint="eastAsia"/>
          <w:kern w:val="44"/>
        </w:rPr>
        <w:t>名媛。</w:t>
      </w:r>
      <w:r w:rsidR="00946D7A" w:rsidRPr="00CC7FDD">
        <w:rPr>
          <w:rFonts w:asciiTheme="minorEastAsia" w:hAnsiTheme="minorEastAsia" w:hint="eastAsia"/>
          <w:kern w:val="44"/>
        </w:rPr>
        <w:t>离席后，你直奔自己和将军的卧室。</w:t>
      </w:r>
    </w:p>
    <w:p w:rsidR="003157EC" w:rsidRPr="00CC7FDD" w:rsidRDefault="003157EC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</w:t>
      </w:r>
      <w:r w:rsidR="003307AE" w:rsidRPr="00CC7FDD">
        <w:rPr>
          <w:rFonts w:asciiTheme="minorEastAsia" w:hAnsiTheme="minorEastAsia" w:hint="eastAsia"/>
          <w:kern w:val="44"/>
        </w:rPr>
        <w:t>3</w:t>
      </w:r>
      <w:r w:rsidR="00C67A5B">
        <w:rPr>
          <w:rFonts w:asciiTheme="minorEastAsia" w:hAnsiTheme="minorEastAsia" w:hint="eastAsia"/>
          <w:kern w:val="44"/>
        </w:rPr>
        <w:t>5</w:t>
      </w:r>
      <w:r w:rsidR="003307AE" w:rsidRPr="00CC7FDD">
        <w:rPr>
          <w:rFonts w:asciiTheme="minorEastAsia" w:hAnsiTheme="minorEastAsia" w:hint="eastAsia"/>
          <w:kern w:val="44"/>
        </w:rPr>
        <w:t>你到达卧室，发现</w:t>
      </w:r>
      <w:r w:rsidR="00C5112A">
        <w:rPr>
          <w:rFonts w:asciiTheme="minorEastAsia" w:hAnsiTheme="minorEastAsia" w:hint="eastAsia"/>
          <w:kern w:val="44"/>
        </w:rPr>
        <w:t>甄将军</w:t>
      </w:r>
      <w:r w:rsidR="003307AE" w:rsidRPr="00CC7FDD">
        <w:rPr>
          <w:rFonts w:asciiTheme="minorEastAsia" w:hAnsiTheme="minorEastAsia" w:hint="eastAsia"/>
          <w:kern w:val="44"/>
        </w:rPr>
        <w:t>胸口中枪死亡，你</w:t>
      </w:r>
      <w:r w:rsidR="00693902">
        <w:rPr>
          <w:rFonts w:asciiTheme="minorEastAsia" w:hAnsiTheme="minorEastAsia" w:hint="eastAsia"/>
          <w:kern w:val="44"/>
        </w:rPr>
        <w:t>下意识就觉得是王副官所为，</w:t>
      </w:r>
      <w:r w:rsidR="003E6900">
        <w:rPr>
          <w:rFonts w:asciiTheme="minorEastAsia" w:hAnsiTheme="minorEastAsia" w:hint="eastAsia"/>
          <w:kern w:val="44"/>
        </w:rPr>
        <w:t>因为</w:t>
      </w:r>
      <w:r w:rsidR="00693902">
        <w:rPr>
          <w:rFonts w:asciiTheme="minorEastAsia" w:hAnsiTheme="minorEastAsia" w:hint="eastAsia"/>
          <w:kern w:val="44"/>
        </w:rPr>
        <w:t>只有他有枪。出于对他的好感，你</w:t>
      </w:r>
      <w:r w:rsidR="003307AE" w:rsidRPr="00CC7FDD">
        <w:rPr>
          <w:rFonts w:asciiTheme="minorEastAsia" w:hAnsiTheme="minorEastAsia" w:hint="eastAsia"/>
          <w:kern w:val="44"/>
        </w:rPr>
        <w:t>急忙将尸体搬运到床上，</w:t>
      </w:r>
      <w:r w:rsidR="00693902">
        <w:rPr>
          <w:rFonts w:asciiTheme="minorEastAsia" w:hAnsiTheme="minorEastAsia" w:hint="eastAsia"/>
          <w:kern w:val="44"/>
        </w:rPr>
        <w:t>盖好被子，让人看起来认为甄将军只是睡着了。做完这些，你迅速</w:t>
      </w:r>
      <w:r w:rsidR="007213A3">
        <w:rPr>
          <w:rFonts w:asciiTheme="minorEastAsia" w:hAnsiTheme="minorEastAsia" w:hint="eastAsia"/>
          <w:kern w:val="44"/>
        </w:rPr>
        <w:t>用手套将地下的血迹擦拭干净，并将自己的沾血的手套</w:t>
      </w:r>
      <w:bookmarkStart w:id="0" w:name="_GoBack"/>
      <w:bookmarkEnd w:id="0"/>
      <w:r w:rsidR="003307AE" w:rsidRPr="00CC7FDD">
        <w:rPr>
          <w:rFonts w:asciiTheme="minorEastAsia" w:hAnsiTheme="minorEastAsia" w:hint="eastAsia"/>
          <w:kern w:val="44"/>
        </w:rPr>
        <w:t>藏在</w:t>
      </w:r>
      <w:r w:rsidR="00693902">
        <w:rPr>
          <w:rFonts w:asciiTheme="minorEastAsia" w:hAnsiTheme="minorEastAsia" w:hint="eastAsia"/>
          <w:kern w:val="44"/>
        </w:rPr>
        <w:t>花瓶中</w:t>
      </w:r>
      <w:r w:rsidR="003307AE" w:rsidRPr="00CC7FDD">
        <w:rPr>
          <w:rFonts w:asciiTheme="minorEastAsia" w:hAnsiTheme="minorEastAsia" w:hint="eastAsia"/>
          <w:kern w:val="44"/>
        </w:rPr>
        <w:t>。</w:t>
      </w:r>
    </w:p>
    <w:p w:rsidR="00BC0B1F" w:rsidRPr="00CC7FDD" w:rsidRDefault="00BC0B1F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</w:t>
      </w:r>
      <w:r w:rsidR="00C67A5B">
        <w:rPr>
          <w:rFonts w:asciiTheme="minorEastAsia" w:hAnsiTheme="minorEastAsia" w:hint="eastAsia"/>
          <w:kern w:val="44"/>
        </w:rPr>
        <w:t>4</w:t>
      </w:r>
      <w:r w:rsidRPr="00CC7FDD">
        <w:rPr>
          <w:rFonts w:asciiTheme="minorEastAsia" w:hAnsiTheme="minorEastAsia" w:hint="eastAsia"/>
          <w:kern w:val="44"/>
        </w:rPr>
        <w:t>5你</w:t>
      </w:r>
      <w:r w:rsidR="00CB53ED" w:rsidRPr="00CC7FDD">
        <w:rPr>
          <w:rFonts w:asciiTheme="minorEastAsia" w:hAnsiTheme="minorEastAsia" w:hint="eastAsia"/>
          <w:kern w:val="44"/>
        </w:rPr>
        <w:t>匆忙</w:t>
      </w:r>
      <w:r w:rsidRPr="00CC7FDD">
        <w:rPr>
          <w:rFonts w:asciiTheme="minorEastAsia" w:hAnsiTheme="minorEastAsia" w:hint="eastAsia"/>
          <w:kern w:val="44"/>
        </w:rPr>
        <w:t>离开卧室</w:t>
      </w:r>
      <w:r w:rsidR="002937A8" w:rsidRPr="00CC7FDD">
        <w:rPr>
          <w:rFonts w:asciiTheme="minorEastAsia" w:hAnsiTheme="minorEastAsia" w:hint="eastAsia"/>
          <w:kern w:val="44"/>
        </w:rPr>
        <w:t>，</w:t>
      </w:r>
      <w:r w:rsidR="00C67A5B">
        <w:rPr>
          <w:rFonts w:asciiTheme="minorEastAsia" w:hAnsiTheme="minorEastAsia" w:hint="eastAsia"/>
          <w:kern w:val="44"/>
        </w:rPr>
        <w:t>刚打开门却发现了</w:t>
      </w:r>
      <w:r w:rsidR="00B50755">
        <w:rPr>
          <w:rFonts w:asciiTheme="minorEastAsia" w:hAnsiTheme="minorEastAsia" w:hint="eastAsia"/>
          <w:kern w:val="44"/>
        </w:rPr>
        <w:t>远处廊柱后有人影躲藏</w:t>
      </w:r>
      <w:r w:rsidR="00C67A5B">
        <w:rPr>
          <w:rFonts w:asciiTheme="minorEastAsia" w:hAnsiTheme="minorEastAsia" w:hint="eastAsia"/>
          <w:kern w:val="44"/>
        </w:rPr>
        <w:t>。</w:t>
      </w:r>
      <w:r w:rsidR="00B50755">
        <w:rPr>
          <w:rFonts w:asciiTheme="minorEastAsia" w:hAnsiTheme="minorEastAsia" w:hint="eastAsia"/>
          <w:kern w:val="44"/>
        </w:rPr>
        <w:t>你追过去发现是</w:t>
      </w:r>
      <w:proofErr w:type="gramStart"/>
      <w:r w:rsidR="00B50755">
        <w:rPr>
          <w:rFonts w:asciiTheme="minorEastAsia" w:hAnsiTheme="minorEastAsia" w:hint="eastAsia"/>
          <w:kern w:val="44"/>
        </w:rPr>
        <w:t>龚</w:t>
      </w:r>
      <w:proofErr w:type="gramEnd"/>
      <w:r w:rsidR="00B50755">
        <w:rPr>
          <w:rFonts w:asciiTheme="minorEastAsia" w:hAnsiTheme="minorEastAsia" w:hint="eastAsia"/>
          <w:kern w:val="44"/>
        </w:rPr>
        <w:t>名媛，</w:t>
      </w:r>
      <w:r w:rsidR="005E11EE">
        <w:rPr>
          <w:rFonts w:asciiTheme="minorEastAsia" w:hAnsiTheme="minorEastAsia" w:hint="eastAsia"/>
          <w:kern w:val="44"/>
        </w:rPr>
        <w:t>你问她为什么在此，</w:t>
      </w:r>
      <w:r w:rsidR="003E6900">
        <w:rPr>
          <w:rFonts w:asciiTheme="minorEastAsia" w:hAnsiTheme="minorEastAsia" w:hint="eastAsia"/>
          <w:kern w:val="44"/>
        </w:rPr>
        <w:t>她说她上厕所</w:t>
      </w:r>
      <w:r w:rsidR="00C67A5B">
        <w:rPr>
          <w:rFonts w:asciiTheme="minorEastAsia" w:hAnsiTheme="minorEastAsia" w:hint="eastAsia"/>
          <w:kern w:val="44"/>
        </w:rPr>
        <w:t>后</w:t>
      </w:r>
      <w:r w:rsidR="003E6900">
        <w:rPr>
          <w:rFonts w:asciiTheme="minorEastAsia" w:hAnsiTheme="minorEastAsia" w:hint="eastAsia"/>
          <w:kern w:val="44"/>
        </w:rPr>
        <w:t>迷路了，</w:t>
      </w:r>
      <w:r w:rsidR="00C67A5B">
        <w:rPr>
          <w:rFonts w:asciiTheme="minorEastAsia" w:hAnsiTheme="minorEastAsia" w:hint="eastAsia"/>
          <w:kern w:val="44"/>
        </w:rPr>
        <w:t>不知怎么就走到了这里，</w:t>
      </w:r>
      <w:r w:rsidR="005E11EE">
        <w:rPr>
          <w:rFonts w:asciiTheme="minorEastAsia" w:hAnsiTheme="minorEastAsia" w:hint="eastAsia"/>
          <w:kern w:val="44"/>
        </w:rPr>
        <w:t>于是你</w:t>
      </w:r>
      <w:r w:rsidR="00C67A5B">
        <w:rPr>
          <w:rFonts w:asciiTheme="minorEastAsia" w:hAnsiTheme="minorEastAsia" w:hint="eastAsia"/>
          <w:kern w:val="44"/>
        </w:rPr>
        <w:t>同</w:t>
      </w:r>
      <w:r w:rsidR="005E11EE">
        <w:rPr>
          <w:rFonts w:asciiTheme="minorEastAsia" w:hAnsiTheme="minorEastAsia" w:hint="eastAsia"/>
          <w:kern w:val="44"/>
        </w:rPr>
        <w:t>她</w:t>
      </w:r>
      <w:r w:rsidR="00C67A5B">
        <w:rPr>
          <w:rFonts w:asciiTheme="minorEastAsia" w:hAnsiTheme="minorEastAsia" w:hint="eastAsia"/>
          <w:kern w:val="44"/>
        </w:rPr>
        <w:t>一起返回</w:t>
      </w:r>
      <w:r w:rsidR="008F5ACF">
        <w:rPr>
          <w:rFonts w:asciiTheme="minorEastAsia" w:hAnsiTheme="minorEastAsia" w:hint="eastAsia"/>
          <w:kern w:val="44"/>
        </w:rPr>
        <w:t>了</w:t>
      </w:r>
      <w:r w:rsidR="003E6900">
        <w:rPr>
          <w:rFonts w:asciiTheme="minorEastAsia" w:hAnsiTheme="minorEastAsia" w:hint="eastAsia"/>
          <w:kern w:val="44"/>
        </w:rPr>
        <w:t>宴会厅。</w:t>
      </w:r>
    </w:p>
    <w:p w:rsidR="007A3D65" w:rsidRPr="00CC7FDD" w:rsidRDefault="007A3D65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</w:t>
      </w:r>
      <w:r w:rsidR="00C67A5B">
        <w:rPr>
          <w:rFonts w:asciiTheme="minorEastAsia" w:hAnsiTheme="minorEastAsia" w:hint="eastAsia"/>
          <w:kern w:val="44"/>
        </w:rPr>
        <w:t>50</w:t>
      </w:r>
      <w:r w:rsidRPr="00CC7FDD">
        <w:rPr>
          <w:rFonts w:asciiTheme="minorEastAsia" w:hAnsiTheme="minorEastAsia" w:hint="eastAsia"/>
          <w:kern w:val="44"/>
        </w:rPr>
        <w:t>你和</w:t>
      </w:r>
      <w:r w:rsidR="007D1F6B">
        <w:rPr>
          <w:rFonts w:asciiTheme="minorEastAsia" w:hAnsiTheme="minorEastAsia" w:hint="eastAsia"/>
          <w:kern w:val="44"/>
        </w:rPr>
        <w:t>龚名媛</w:t>
      </w:r>
      <w:r w:rsidRPr="00CC7FDD">
        <w:rPr>
          <w:rFonts w:asciiTheme="minorEastAsia" w:hAnsiTheme="minorEastAsia" w:hint="eastAsia"/>
          <w:kern w:val="44"/>
        </w:rPr>
        <w:t>一同</w:t>
      </w:r>
      <w:r w:rsidR="005938BB">
        <w:rPr>
          <w:rFonts w:asciiTheme="minorEastAsia" w:hAnsiTheme="minorEastAsia" w:hint="eastAsia"/>
          <w:kern w:val="44"/>
        </w:rPr>
        <w:t>到达</w:t>
      </w:r>
      <w:r w:rsidRPr="00CC7FDD">
        <w:rPr>
          <w:rFonts w:asciiTheme="minorEastAsia" w:hAnsiTheme="minorEastAsia" w:hint="eastAsia"/>
          <w:kern w:val="44"/>
        </w:rPr>
        <w:t>宴会厅，</w:t>
      </w:r>
      <w:r w:rsidR="00C67A5B">
        <w:rPr>
          <w:rFonts w:asciiTheme="minorEastAsia" w:hAnsiTheme="minorEastAsia" w:hint="eastAsia"/>
          <w:kern w:val="44"/>
        </w:rPr>
        <w:t>你发现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，</w:t>
      </w:r>
      <w:r w:rsidR="00746D34">
        <w:rPr>
          <w:rFonts w:asciiTheme="minorEastAsia" w:hAnsiTheme="minorEastAsia" w:hint="eastAsia"/>
          <w:kern w:val="44"/>
        </w:rPr>
        <w:t>彭参事</w:t>
      </w:r>
      <w:r w:rsidR="00C67A5B">
        <w:rPr>
          <w:rFonts w:asciiTheme="minorEastAsia" w:hAnsiTheme="minorEastAsia" w:hint="eastAsia"/>
          <w:kern w:val="44"/>
        </w:rPr>
        <w:t>在一起聊天，气氛非常好，笑声不断，</w:t>
      </w:r>
      <w:r w:rsidR="00370826">
        <w:rPr>
          <w:rFonts w:asciiTheme="minorEastAsia" w:hAnsiTheme="minorEastAsia" w:hint="eastAsia"/>
          <w:kern w:val="44"/>
        </w:rPr>
        <w:t>你们随后也加入了聊天，但此时</w:t>
      </w:r>
      <w:r w:rsidR="00C67A5B">
        <w:rPr>
          <w:rFonts w:asciiTheme="minorEastAsia" w:hAnsiTheme="minorEastAsia" w:hint="eastAsia"/>
          <w:kern w:val="44"/>
        </w:rPr>
        <w:t>依然没有见到王副官。</w:t>
      </w:r>
    </w:p>
    <w:p w:rsidR="006C121E" w:rsidRPr="00CC7FDD" w:rsidRDefault="006C121E" w:rsidP="006C121E">
      <w:pPr>
        <w:spacing w:after="156"/>
        <w:rPr>
          <w:rFonts w:asciiTheme="minorEastAsia" w:hAnsiTheme="minorEastAsia" w:cstheme="majorEastAsia"/>
        </w:rPr>
      </w:pPr>
      <w:r w:rsidRPr="00CC7FDD">
        <w:rPr>
          <w:rFonts w:asciiTheme="minorEastAsia" w:hAnsiTheme="minorEastAsia" w:cstheme="majorEastAsia" w:hint="eastAsia"/>
        </w:rPr>
        <w:t>20:55</w:t>
      </w:r>
      <w:r w:rsidR="00C67A5B">
        <w:rPr>
          <w:rFonts w:asciiTheme="minorEastAsia" w:hAnsiTheme="minorEastAsia" w:cstheme="majorEastAsia" w:hint="eastAsia"/>
        </w:rPr>
        <w:t>王副官回到宴会厅，声称一直在寻找但并未找到</w:t>
      </w:r>
      <w:proofErr w:type="gramStart"/>
      <w:r w:rsidR="00C67A5B">
        <w:rPr>
          <w:rFonts w:asciiTheme="minorEastAsia" w:hAnsiTheme="minorEastAsia" w:cstheme="majorEastAsia" w:hint="eastAsia"/>
        </w:rPr>
        <w:t>龚</w:t>
      </w:r>
      <w:proofErr w:type="gramEnd"/>
      <w:r w:rsidR="00C67A5B">
        <w:rPr>
          <w:rFonts w:asciiTheme="minorEastAsia" w:hAnsiTheme="minorEastAsia" w:cstheme="majorEastAsia" w:hint="eastAsia"/>
        </w:rPr>
        <w:t>名媛。</w:t>
      </w:r>
      <w:r w:rsidR="00EA5CE0">
        <w:rPr>
          <w:rFonts w:asciiTheme="minorEastAsia" w:hAnsiTheme="minorEastAsia" w:cstheme="majorEastAsia" w:hint="eastAsia"/>
        </w:rPr>
        <w:t>此时，</w:t>
      </w:r>
      <w:r w:rsidR="00C67A5B">
        <w:rPr>
          <w:rFonts w:asciiTheme="minorEastAsia" w:hAnsiTheme="minorEastAsia" w:cstheme="majorEastAsia" w:hint="eastAsia"/>
        </w:rPr>
        <w:t>彭参事</w:t>
      </w:r>
      <w:r w:rsidR="000B2536">
        <w:rPr>
          <w:rFonts w:asciiTheme="minorEastAsia" w:hAnsiTheme="minorEastAsia" w:cstheme="majorEastAsia" w:hint="eastAsia"/>
        </w:rPr>
        <w:t>声称</w:t>
      </w:r>
      <w:r w:rsidR="000B2536" w:rsidRPr="00064843">
        <w:rPr>
          <w:rFonts w:asciiTheme="minorEastAsia" w:hAnsiTheme="minorEastAsia" w:cstheme="majorEastAsia" w:hint="eastAsia"/>
        </w:rPr>
        <w:t>时间不早了，</w:t>
      </w:r>
      <w:r w:rsidRPr="00CC7FDD">
        <w:rPr>
          <w:rFonts w:asciiTheme="minorEastAsia" w:hAnsiTheme="minorEastAsia" w:cstheme="majorEastAsia" w:hint="eastAsia"/>
        </w:rPr>
        <w:t>准备面辞将军，大家陪</w:t>
      </w:r>
      <w:r w:rsidR="00EA5CE0">
        <w:rPr>
          <w:rFonts w:asciiTheme="minorEastAsia" w:hAnsiTheme="minorEastAsia" w:cstheme="majorEastAsia" w:hint="eastAsia"/>
        </w:rPr>
        <w:t>他</w:t>
      </w:r>
      <w:r w:rsidRPr="00CC7FDD">
        <w:rPr>
          <w:rFonts w:asciiTheme="minorEastAsia" w:hAnsiTheme="minorEastAsia" w:cstheme="majorEastAsia" w:hint="eastAsia"/>
        </w:rPr>
        <w:t>一同向将军告辞。</w:t>
      </w:r>
    </w:p>
    <w:p w:rsidR="006C121E" w:rsidRPr="00CC7FDD" w:rsidRDefault="006C121E" w:rsidP="006C121E">
      <w:pPr>
        <w:spacing w:after="156"/>
        <w:rPr>
          <w:rFonts w:asciiTheme="minorEastAsia" w:hAnsiTheme="minorEastAsia"/>
        </w:rPr>
      </w:pPr>
      <w:r w:rsidRPr="00CC7FDD">
        <w:rPr>
          <w:rFonts w:asciiTheme="minorEastAsia" w:hAnsiTheme="minorEastAsia" w:hint="eastAsia"/>
        </w:rPr>
        <w:t>21:00 到达</w:t>
      </w:r>
      <w:r w:rsidR="00C5112A">
        <w:rPr>
          <w:rFonts w:asciiTheme="minorEastAsia" w:hAnsiTheme="minorEastAsia" w:hint="eastAsia"/>
        </w:rPr>
        <w:t>甄将军</w:t>
      </w:r>
      <w:r w:rsidRPr="00CC7FDD">
        <w:rPr>
          <w:rFonts w:asciiTheme="minorEastAsia" w:hAnsiTheme="minorEastAsia" w:hint="eastAsia"/>
        </w:rPr>
        <w:t>房间，不料</w:t>
      </w:r>
      <w:r w:rsidR="00C5112A">
        <w:rPr>
          <w:rFonts w:asciiTheme="minorEastAsia" w:hAnsiTheme="minorEastAsia" w:hint="eastAsia"/>
        </w:rPr>
        <w:t>甄将军</w:t>
      </w:r>
      <w:r w:rsidRPr="00CC7FDD">
        <w:rPr>
          <w:rFonts w:asciiTheme="minorEastAsia" w:hAnsiTheme="minorEastAsia" w:hint="eastAsia"/>
        </w:rPr>
        <w:t>死亡，你们被警备队扣留。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主线任务：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如果你是凶手，请隐藏好自己；如果你不是凶手，请找出真凶。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支线任务：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不要说出你曾经动过死者尸体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lastRenderedPageBreak/>
        <w:t>要求：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不要主动说出你去过死者房间。</w:t>
      </w:r>
    </w:p>
    <w:p w:rsidR="00FF7CC3" w:rsidRPr="00235D82" w:rsidRDefault="00FF7CC3" w:rsidP="00FF7CC3">
      <w:pPr>
        <w:pStyle w:val="2"/>
        <w:spacing w:after="156"/>
      </w:pPr>
      <w:r>
        <w:rPr>
          <w:rFonts w:hint="eastAsia"/>
        </w:rPr>
        <w:t>你</w:t>
      </w:r>
      <w:r w:rsidRPr="00235D82">
        <w:rPr>
          <w:rFonts w:hint="eastAsia"/>
        </w:rPr>
        <w:t>可能被找到的证据</w:t>
      </w:r>
      <w:r>
        <w:rPr>
          <w:rFonts w:hint="eastAsia"/>
        </w:rPr>
        <w:t>：（请想好如何解释，但不许自己公开）</w:t>
      </w:r>
    </w:p>
    <w:p w:rsidR="00FF7CC3" w:rsidRPr="003765B2" w:rsidRDefault="00FF7CC3" w:rsidP="00FF7CC3">
      <w:pPr>
        <w:spacing w:after="156"/>
        <w:rPr>
          <w:rFonts w:asciiTheme="minorEastAsia" w:hAnsiTheme="minorEastAsia"/>
          <w:b/>
          <w:bCs/>
        </w:rPr>
      </w:pPr>
      <w:r w:rsidRPr="003765B2">
        <w:rPr>
          <w:rFonts w:asciiTheme="minorEastAsia" w:hAnsiTheme="minorEastAsia" w:hint="eastAsia"/>
        </w:rPr>
        <w:t>梳妆台抽屉里有夫人和王天训的暧昧情书</w:t>
      </w:r>
    </w:p>
    <w:p w:rsidR="00FF7CC3" w:rsidRPr="003765B2" w:rsidRDefault="00FF7CC3" w:rsidP="00FF7CC3">
      <w:pPr>
        <w:spacing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花瓶里有一双</w:t>
      </w:r>
      <w:r w:rsidRPr="003765B2">
        <w:rPr>
          <w:rFonts w:asciiTheme="minorEastAsia" w:hAnsiTheme="minorEastAsia" w:hint="eastAsia"/>
        </w:rPr>
        <w:t>女士带血的手套</w:t>
      </w:r>
    </w:p>
    <w:p w:rsidR="00FF7CC3" w:rsidRDefault="00FF7CC3" w:rsidP="00FF7CC3">
      <w:pPr>
        <w:spacing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一瓶下</w:t>
      </w:r>
      <w:r w:rsidRPr="003765B2">
        <w:rPr>
          <w:rFonts w:asciiTheme="minorEastAsia" w:hAnsiTheme="minorEastAsia" w:hint="eastAsia"/>
        </w:rPr>
        <w:t>了安眠药的酒</w:t>
      </w:r>
    </w:p>
    <w:p w:rsidR="00265052" w:rsidRPr="00FF7CC3" w:rsidRDefault="008267E8" w:rsidP="009F76A3">
      <w:pPr>
        <w:spacing w:after="156"/>
        <w:rPr>
          <w:rFonts w:asciiTheme="minorEastAsia" w:hAnsiTheme="minorEastAsia"/>
          <w:kern w:val="44"/>
        </w:rPr>
      </w:pPr>
      <w:r>
        <w:rPr>
          <w:rFonts w:asciiTheme="minorEastAsia" w:hAnsiTheme="minorEastAsia" w:hint="eastAsia"/>
          <w:kern w:val="44"/>
        </w:rPr>
        <w:t>（也许还会有哦）</w:t>
      </w:r>
    </w:p>
    <w:p w:rsidR="007F0A52" w:rsidRPr="00CC7FDD" w:rsidRDefault="007F0A52" w:rsidP="009F76A3">
      <w:pPr>
        <w:spacing w:after="156"/>
        <w:rPr>
          <w:rFonts w:asciiTheme="minorEastAsia" w:hAnsiTheme="minorEastAsia"/>
        </w:rPr>
      </w:pPr>
    </w:p>
    <w:sectPr w:rsidR="007F0A52" w:rsidRPr="00CC7FDD" w:rsidSect="007F0A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5AD" w:rsidRDefault="00AB25AD" w:rsidP="009F76A3">
      <w:pPr>
        <w:spacing w:after="120"/>
      </w:pPr>
      <w:r>
        <w:separator/>
      </w:r>
    </w:p>
  </w:endnote>
  <w:endnote w:type="continuationSeparator" w:id="0">
    <w:p w:rsidR="00AB25AD" w:rsidRDefault="00AB25AD" w:rsidP="009F76A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6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6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5AD" w:rsidRDefault="00AB25AD" w:rsidP="009F76A3">
      <w:pPr>
        <w:spacing w:after="120"/>
      </w:pPr>
      <w:r>
        <w:separator/>
      </w:r>
    </w:p>
  </w:footnote>
  <w:footnote w:type="continuationSeparator" w:id="0">
    <w:p w:rsidR="00AB25AD" w:rsidRDefault="00AB25AD" w:rsidP="009F76A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5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5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5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0C631CE"/>
    <w:rsid w:val="000176F1"/>
    <w:rsid w:val="000604B0"/>
    <w:rsid w:val="00095AB4"/>
    <w:rsid w:val="000A4E79"/>
    <w:rsid w:val="000B2536"/>
    <w:rsid w:val="000E1874"/>
    <w:rsid w:val="000F0B43"/>
    <w:rsid w:val="000F6CEB"/>
    <w:rsid w:val="00117D2E"/>
    <w:rsid w:val="00175DE5"/>
    <w:rsid w:val="001B7B32"/>
    <w:rsid w:val="001C491E"/>
    <w:rsid w:val="001E4511"/>
    <w:rsid w:val="00265052"/>
    <w:rsid w:val="002937A8"/>
    <w:rsid w:val="0030119E"/>
    <w:rsid w:val="003157EC"/>
    <w:rsid w:val="003203F3"/>
    <w:rsid w:val="003307AE"/>
    <w:rsid w:val="00362BE2"/>
    <w:rsid w:val="00370826"/>
    <w:rsid w:val="0037507B"/>
    <w:rsid w:val="003902A2"/>
    <w:rsid w:val="00396095"/>
    <w:rsid w:val="003E6900"/>
    <w:rsid w:val="003F39B3"/>
    <w:rsid w:val="004171C8"/>
    <w:rsid w:val="0043260C"/>
    <w:rsid w:val="00462AD8"/>
    <w:rsid w:val="00472F16"/>
    <w:rsid w:val="00483FD1"/>
    <w:rsid w:val="00506363"/>
    <w:rsid w:val="00571B7C"/>
    <w:rsid w:val="00577D32"/>
    <w:rsid w:val="005938BB"/>
    <w:rsid w:val="005A0193"/>
    <w:rsid w:val="005E11EE"/>
    <w:rsid w:val="00621DEE"/>
    <w:rsid w:val="00640E79"/>
    <w:rsid w:val="00657580"/>
    <w:rsid w:val="00693902"/>
    <w:rsid w:val="00694F0D"/>
    <w:rsid w:val="006C121E"/>
    <w:rsid w:val="006C56D7"/>
    <w:rsid w:val="007213A3"/>
    <w:rsid w:val="00746D34"/>
    <w:rsid w:val="00780FE1"/>
    <w:rsid w:val="007A3D65"/>
    <w:rsid w:val="007D1F6B"/>
    <w:rsid w:val="007F0A52"/>
    <w:rsid w:val="007F7C82"/>
    <w:rsid w:val="008267E8"/>
    <w:rsid w:val="00841A10"/>
    <w:rsid w:val="00864D4B"/>
    <w:rsid w:val="00865CA0"/>
    <w:rsid w:val="008F507B"/>
    <w:rsid w:val="008F5ACF"/>
    <w:rsid w:val="00946D7A"/>
    <w:rsid w:val="00957591"/>
    <w:rsid w:val="009B0370"/>
    <w:rsid w:val="009E0DC1"/>
    <w:rsid w:val="009E765A"/>
    <w:rsid w:val="009F76A3"/>
    <w:rsid w:val="00A321C7"/>
    <w:rsid w:val="00A33EC3"/>
    <w:rsid w:val="00A5450D"/>
    <w:rsid w:val="00AB25AD"/>
    <w:rsid w:val="00AE4158"/>
    <w:rsid w:val="00AF15CA"/>
    <w:rsid w:val="00B07434"/>
    <w:rsid w:val="00B41D9B"/>
    <w:rsid w:val="00B50755"/>
    <w:rsid w:val="00B81C93"/>
    <w:rsid w:val="00BA091E"/>
    <w:rsid w:val="00BB7B09"/>
    <w:rsid w:val="00BC0B1F"/>
    <w:rsid w:val="00C33885"/>
    <w:rsid w:val="00C5112A"/>
    <w:rsid w:val="00C57A12"/>
    <w:rsid w:val="00C67A5B"/>
    <w:rsid w:val="00C70C88"/>
    <w:rsid w:val="00C741FA"/>
    <w:rsid w:val="00CB53ED"/>
    <w:rsid w:val="00CC7FDD"/>
    <w:rsid w:val="00CE6D29"/>
    <w:rsid w:val="00CF54E6"/>
    <w:rsid w:val="00D86DA9"/>
    <w:rsid w:val="00D92A48"/>
    <w:rsid w:val="00D96B95"/>
    <w:rsid w:val="00D97BC1"/>
    <w:rsid w:val="00DA179D"/>
    <w:rsid w:val="00DA1B4D"/>
    <w:rsid w:val="00DB2AA4"/>
    <w:rsid w:val="00E00AA6"/>
    <w:rsid w:val="00E3057E"/>
    <w:rsid w:val="00E3709B"/>
    <w:rsid w:val="00E42B9C"/>
    <w:rsid w:val="00E75D25"/>
    <w:rsid w:val="00EA5CE0"/>
    <w:rsid w:val="00EB72BF"/>
    <w:rsid w:val="00EE27D9"/>
    <w:rsid w:val="00EE6594"/>
    <w:rsid w:val="00EF20A6"/>
    <w:rsid w:val="00EF601E"/>
    <w:rsid w:val="00F014ED"/>
    <w:rsid w:val="00F76D81"/>
    <w:rsid w:val="00F91A0F"/>
    <w:rsid w:val="00F93405"/>
    <w:rsid w:val="00FB458B"/>
    <w:rsid w:val="00FE32EA"/>
    <w:rsid w:val="00FF0EA7"/>
    <w:rsid w:val="00FF7CC3"/>
    <w:rsid w:val="10C631CE"/>
    <w:rsid w:val="3662769C"/>
    <w:rsid w:val="6B402534"/>
    <w:rsid w:val="6D535020"/>
    <w:rsid w:val="71C7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6A3"/>
    <w:pPr>
      <w:widowControl w:val="0"/>
      <w:spacing w:afterLines="5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86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62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5C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2A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3">
    <w:name w:val="Strong"/>
    <w:basedOn w:val="a0"/>
    <w:rsid w:val="00265052"/>
    <w:rPr>
      <w:b/>
      <w:bCs/>
    </w:rPr>
  </w:style>
  <w:style w:type="character" w:styleId="a4">
    <w:name w:val="Emphasis"/>
    <w:basedOn w:val="a0"/>
    <w:rsid w:val="00265052"/>
    <w:rPr>
      <w:i/>
      <w:iCs/>
    </w:rPr>
  </w:style>
  <w:style w:type="paragraph" w:styleId="a5">
    <w:name w:val="header"/>
    <w:basedOn w:val="a"/>
    <w:link w:val="Char"/>
    <w:rsid w:val="00BB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B7B09"/>
    <w:rPr>
      <w:kern w:val="2"/>
      <w:sz w:val="18"/>
      <w:szCs w:val="18"/>
    </w:rPr>
  </w:style>
  <w:style w:type="paragraph" w:styleId="a6">
    <w:name w:val="footer"/>
    <w:basedOn w:val="a"/>
    <w:link w:val="Char0"/>
    <w:rsid w:val="00BB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B7B0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C97F32-5EF9-41D8-8F2E-7979027E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393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lx</cp:lastModifiedBy>
  <cp:revision>91</cp:revision>
  <dcterms:created xsi:type="dcterms:W3CDTF">2018-10-01T12:28:00Z</dcterms:created>
  <dcterms:modified xsi:type="dcterms:W3CDTF">2018-11-05T06:31:00Z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